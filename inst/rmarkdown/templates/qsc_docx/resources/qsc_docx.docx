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4704" w14:textId="1A51C8C4" w:rsidR="00B5571E" w:rsidRPr="002A5D0C" w:rsidRDefault="00B5571E" w:rsidP="002A5D0C"/>
    <w:sectPr w:rsidR="00B5571E" w:rsidRPr="002A5D0C" w:rsidSect="00B97D3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668C" w14:textId="77777777" w:rsidR="00E21F59" w:rsidRDefault="00E21F59" w:rsidP="00B97D36">
      <w:r>
        <w:separator/>
      </w:r>
    </w:p>
  </w:endnote>
  <w:endnote w:type="continuationSeparator" w:id="0">
    <w:p w14:paraId="70A5B22B" w14:textId="77777777" w:rsidR="00E21F59" w:rsidRDefault="00E21F59" w:rsidP="00B9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2142869"/>
      <w:docPartObj>
        <w:docPartGallery w:val="Page Numbers (Bottom of Page)"/>
        <w:docPartUnique/>
      </w:docPartObj>
    </w:sdtPr>
    <w:sdtContent>
      <w:p w14:paraId="2F5AFC1C" w14:textId="54FE6E38" w:rsidR="00B97D36" w:rsidRDefault="00B97D36" w:rsidP="006919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EF28CD" w14:textId="77777777" w:rsidR="00B97D36" w:rsidRDefault="00B97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3E9B" w14:textId="40BD5BED" w:rsidR="00B97D36" w:rsidRPr="0009158C" w:rsidRDefault="0009158C" w:rsidP="00B97D36">
    <w:pPr>
      <w:pStyle w:val="Footer"/>
      <w:pBdr>
        <w:top w:val="single" w:sz="4" w:space="1" w:color="auto"/>
      </w:pBdr>
      <w:rPr>
        <w:rFonts w:cs="Arial"/>
        <w:sz w:val="16"/>
        <w:szCs w:val="16"/>
      </w:rPr>
    </w:pPr>
    <w:r w:rsidRPr="0009158C">
      <w:rPr>
        <w:rFonts w:cs="Arial"/>
        <w:sz w:val="16"/>
        <w:szCs w:val="16"/>
      </w:rPr>
      <w:tab/>
      <w:t xml:space="preserve">Page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PAGE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  <w:r w:rsidRPr="0009158C">
      <w:rPr>
        <w:rFonts w:cs="Arial"/>
        <w:sz w:val="16"/>
        <w:szCs w:val="16"/>
      </w:rPr>
      <w:t xml:space="preserve"> of </w:t>
    </w:r>
    <w:r w:rsidRPr="0009158C">
      <w:rPr>
        <w:rFonts w:cs="Arial"/>
        <w:sz w:val="16"/>
        <w:szCs w:val="16"/>
      </w:rPr>
      <w:fldChar w:fldCharType="begin"/>
    </w:r>
    <w:r w:rsidRPr="0009158C">
      <w:rPr>
        <w:rFonts w:cs="Arial"/>
        <w:sz w:val="16"/>
        <w:szCs w:val="16"/>
      </w:rPr>
      <w:instrText xml:space="preserve"> NUMPAGES </w:instrText>
    </w:r>
    <w:r w:rsidRPr="0009158C">
      <w:rPr>
        <w:rFonts w:cs="Arial"/>
        <w:sz w:val="16"/>
        <w:szCs w:val="16"/>
      </w:rPr>
      <w:fldChar w:fldCharType="separate"/>
    </w:r>
    <w:r w:rsidRPr="0009158C">
      <w:rPr>
        <w:rFonts w:cs="Arial"/>
        <w:noProof/>
        <w:sz w:val="16"/>
        <w:szCs w:val="16"/>
      </w:rPr>
      <w:t>2</w:t>
    </w:r>
    <w:r w:rsidRPr="0009158C">
      <w:rPr>
        <w:rFonts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6"/>
        <w:szCs w:val="16"/>
      </w:rPr>
      <w:id w:val="-479076892"/>
      <w:docPartObj>
        <w:docPartGallery w:val="Page Numbers (Bottom of Page)"/>
        <w:docPartUnique/>
      </w:docPartObj>
    </w:sdtPr>
    <w:sdtContent>
      <w:p w14:paraId="01EC3BA6" w14:textId="341F4BC7" w:rsidR="00B97D36" w:rsidRPr="0009158C" w:rsidRDefault="00B97D36" w:rsidP="0009158C">
        <w:pPr>
          <w:pStyle w:val="Footer"/>
          <w:framePr w:wrap="none" w:vAnchor="text" w:hAnchor="page" w:x="6044" w:y="171"/>
          <w:rPr>
            <w:rStyle w:val="PageNumber"/>
            <w:sz w:val="16"/>
            <w:szCs w:val="16"/>
          </w:rPr>
        </w:pPr>
        <w:r w:rsidRPr="0009158C">
          <w:rPr>
            <w:rStyle w:val="PageNumber"/>
            <w:sz w:val="16"/>
            <w:szCs w:val="16"/>
          </w:rPr>
          <w:fldChar w:fldCharType="begin"/>
        </w:r>
        <w:r w:rsidRPr="0009158C">
          <w:rPr>
            <w:rStyle w:val="PageNumber"/>
            <w:sz w:val="16"/>
            <w:szCs w:val="16"/>
          </w:rPr>
          <w:instrText xml:space="preserve"> PAGE </w:instrText>
        </w:r>
        <w:r w:rsidRPr="0009158C">
          <w:rPr>
            <w:rStyle w:val="PageNumber"/>
            <w:sz w:val="16"/>
            <w:szCs w:val="16"/>
          </w:rPr>
          <w:fldChar w:fldCharType="separate"/>
        </w:r>
        <w:r w:rsidRPr="0009158C">
          <w:rPr>
            <w:rStyle w:val="PageNumber"/>
            <w:noProof/>
            <w:sz w:val="16"/>
            <w:szCs w:val="16"/>
          </w:rPr>
          <w:t>1</w:t>
        </w:r>
        <w:r w:rsidRPr="0009158C">
          <w:rPr>
            <w:rStyle w:val="PageNumber"/>
            <w:sz w:val="16"/>
            <w:szCs w:val="16"/>
          </w:rPr>
          <w:fldChar w:fldCharType="end"/>
        </w:r>
      </w:p>
    </w:sdtContent>
  </w:sdt>
  <w:p w14:paraId="01C0E054" w14:textId="6AD8AA49" w:rsidR="00B97D36" w:rsidRDefault="0009158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E8C1" w14:textId="77777777" w:rsidR="00E21F59" w:rsidRDefault="00E21F59" w:rsidP="00B97D36">
      <w:r>
        <w:separator/>
      </w:r>
    </w:p>
  </w:footnote>
  <w:footnote w:type="continuationSeparator" w:id="0">
    <w:p w14:paraId="0EC73C7B" w14:textId="77777777" w:rsidR="00E21F59" w:rsidRDefault="00E21F59" w:rsidP="00B9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2DCE" w14:textId="079A810E" w:rsidR="0009158C" w:rsidRPr="0009158C" w:rsidRDefault="0009158C" w:rsidP="0009158C">
    <w:pPr>
      <w:pStyle w:val="Header"/>
      <w:pBdr>
        <w:bottom w:val="single" w:sz="4" w:space="1" w:color="auto"/>
      </w:pBdr>
      <w:jc w:val="right"/>
      <w:rPr>
        <w:i/>
        <w:iCs/>
        <w:sz w:val="16"/>
        <w:szCs w:val="16"/>
      </w:rPr>
    </w:pPr>
    <w:r w:rsidRPr="0009158C">
      <w:rPr>
        <w:i/>
        <w:iCs/>
        <w:sz w:val="16"/>
        <w:szCs w:val="16"/>
      </w:rPr>
      <w:tab/>
    </w:r>
    <w:r w:rsidRPr="0009158C">
      <w:rPr>
        <w:i/>
        <w:iCs/>
        <w:sz w:val="16"/>
        <w:szCs w:val="16"/>
      </w:rPr>
      <w:tab/>
      <w:t>PHSU-MCC Quantitative Sciences Core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226B" w14:textId="637B311E" w:rsidR="00B97D36" w:rsidRDefault="00B97D36">
    <w:pPr>
      <w:pStyle w:val="Header"/>
    </w:pPr>
    <w:r>
      <w:rPr>
        <w:noProof/>
      </w:rPr>
      <w:drawing>
        <wp:inline distT="0" distB="0" distL="0" distR="0" wp14:anchorId="081831BB" wp14:editId="3901606B">
          <wp:extent cx="6858000" cy="894113"/>
          <wp:effectExtent l="0" t="0" r="0" b="0"/>
          <wp:docPr id="3" name="Picture 3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94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1EF4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D6EB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B69B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6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DAE4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3C64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1637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66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69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80C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26"/>
    <w:rsid w:val="00010D3C"/>
    <w:rsid w:val="0004198F"/>
    <w:rsid w:val="0009158C"/>
    <w:rsid w:val="000A2F32"/>
    <w:rsid w:val="00126D50"/>
    <w:rsid w:val="0014166F"/>
    <w:rsid w:val="001A6677"/>
    <w:rsid w:val="001C52A7"/>
    <w:rsid w:val="002268D2"/>
    <w:rsid w:val="00245046"/>
    <w:rsid w:val="002A1C90"/>
    <w:rsid w:val="002A5D0C"/>
    <w:rsid w:val="002B1157"/>
    <w:rsid w:val="002D5F46"/>
    <w:rsid w:val="0033637A"/>
    <w:rsid w:val="003455C1"/>
    <w:rsid w:val="00372ED8"/>
    <w:rsid w:val="00386399"/>
    <w:rsid w:val="004B4B23"/>
    <w:rsid w:val="005018B2"/>
    <w:rsid w:val="0052416F"/>
    <w:rsid w:val="00551F57"/>
    <w:rsid w:val="00575994"/>
    <w:rsid w:val="005B0E7B"/>
    <w:rsid w:val="005B4BBA"/>
    <w:rsid w:val="005C3C28"/>
    <w:rsid w:val="005D78AE"/>
    <w:rsid w:val="005E2D59"/>
    <w:rsid w:val="006D12F7"/>
    <w:rsid w:val="007357AA"/>
    <w:rsid w:val="00755B8B"/>
    <w:rsid w:val="007D7BBD"/>
    <w:rsid w:val="00806628"/>
    <w:rsid w:val="008256B5"/>
    <w:rsid w:val="00856AD4"/>
    <w:rsid w:val="008608DC"/>
    <w:rsid w:val="00864626"/>
    <w:rsid w:val="008773B9"/>
    <w:rsid w:val="008A4248"/>
    <w:rsid w:val="008F5485"/>
    <w:rsid w:val="00931849"/>
    <w:rsid w:val="00966755"/>
    <w:rsid w:val="0098346C"/>
    <w:rsid w:val="00A377DD"/>
    <w:rsid w:val="00A91222"/>
    <w:rsid w:val="00AC099A"/>
    <w:rsid w:val="00AF6544"/>
    <w:rsid w:val="00B35B51"/>
    <w:rsid w:val="00B5571E"/>
    <w:rsid w:val="00B97D36"/>
    <w:rsid w:val="00E1417E"/>
    <w:rsid w:val="00E21F59"/>
    <w:rsid w:val="00E23021"/>
    <w:rsid w:val="00E34EB9"/>
    <w:rsid w:val="00E62037"/>
    <w:rsid w:val="00E82009"/>
    <w:rsid w:val="00EB6DE1"/>
    <w:rsid w:val="00EF62CF"/>
    <w:rsid w:val="00F3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C186"/>
  <w15:chartTrackingRefBased/>
  <w15:docId w15:val="{8DE9AF23-04C7-6640-8ACD-9831F74A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21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02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46C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21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46C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548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8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TableCaption">
    <w:name w:val="Table Caption"/>
    <w:basedOn w:val="Normal"/>
    <w:qFormat/>
    <w:rsid w:val="00575994"/>
    <w:pPr>
      <w:jc w:val="both"/>
    </w:pPr>
    <w:rPr>
      <w:iC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85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5485"/>
    <w:rPr>
      <w:rFonts w:ascii="Arial" w:eastAsiaTheme="minorEastAsia" w:hAnsi="Arial"/>
      <w:color w:val="5A5A5A" w:themeColor="text1" w:themeTint="A5"/>
      <w:spacing w:val="15"/>
      <w:szCs w:val="22"/>
    </w:rPr>
  </w:style>
  <w:style w:type="character" w:styleId="BookTitle">
    <w:name w:val="Book Title"/>
    <w:basedOn w:val="DefaultParagraphFont"/>
    <w:uiPriority w:val="33"/>
    <w:qFormat/>
    <w:rsid w:val="002A5D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5D0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B97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D36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B97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D36"/>
    <w:rPr>
      <w:rFonts w:ascii="Arial" w:hAnsi="Arial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B9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chris/Library/Group%20Containers/UBF8T346G9.Office/User%20Content.localized/Templates.localized/NI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NIH.dotx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Eschrich</dc:creator>
  <cp:keywords/>
  <dc:description/>
  <cp:lastModifiedBy>Eschrich, Steven A</cp:lastModifiedBy>
  <cp:revision>10</cp:revision>
  <dcterms:created xsi:type="dcterms:W3CDTF">2021-01-20T18:42:00Z</dcterms:created>
  <dcterms:modified xsi:type="dcterms:W3CDTF">2021-11-20T15:10:00Z</dcterms:modified>
</cp:coreProperties>
</file>